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134" w:rsidRDefault="00445134" w:rsidP="00340644">
      <w:pPr>
        <w:spacing w:line="260" w:lineRule="exact"/>
        <w:rPr>
          <w:sz w:val="20"/>
          <w:szCs w:val="20"/>
        </w:rPr>
      </w:pPr>
    </w:p>
    <w:p w:rsidR="00954DC5" w:rsidRPr="00834F63" w:rsidRDefault="00954DC5" w:rsidP="00340644">
      <w:pPr>
        <w:spacing w:line="260" w:lineRule="exact"/>
        <w:rPr>
          <w:sz w:val="20"/>
          <w:szCs w:val="20"/>
        </w:rPr>
      </w:pPr>
    </w:p>
    <w:p w:rsidR="00C06794" w:rsidRPr="00834F63" w:rsidRDefault="00C06794" w:rsidP="00340644">
      <w:pPr>
        <w:spacing w:line="260" w:lineRule="exact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29"/>
      </w:tblGrid>
      <w:tr w:rsidR="003D0069" w:rsidTr="00D4353A">
        <w:tc>
          <w:tcPr>
            <w:tcW w:w="7729" w:type="dxa"/>
          </w:tcPr>
          <w:p w:rsidR="003D0069" w:rsidRDefault="003D0069" w:rsidP="00F26542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${NOSITELJ_POVRATNICA}</w:t>
            </w:r>
          </w:p>
        </w:tc>
      </w:tr>
    </w:tbl>
    <w:p w:rsidR="002C089D" w:rsidRPr="00834F63" w:rsidRDefault="002C089D" w:rsidP="00F26542">
      <w:pPr>
        <w:rPr>
          <w:sz w:val="20"/>
          <w:szCs w:val="20"/>
        </w:rPr>
      </w:pPr>
    </w:p>
    <w:p w:rsidR="0082719C" w:rsidRPr="00361E5E" w:rsidRDefault="0082719C" w:rsidP="00340644">
      <w:pPr>
        <w:rPr>
          <w:b/>
        </w:rPr>
      </w:pPr>
      <w:r w:rsidRPr="00834F63">
        <w:rPr>
          <w:sz w:val="20"/>
          <w:szCs w:val="20"/>
        </w:rPr>
        <w:tab/>
      </w:r>
      <w:r w:rsidRPr="00834F63">
        <w:rPr>
          <w:sz w:val="20"/>
          <w:szCs w:val="20"/>
        </w:rPr>
        <w:tab/>
      </w:r>
      <w:r w:rsidRPr="00834F63">
        <w:rPr>
          <w:sz w:val="20"/>
          <w:szCs w:val="20"/>
        </w:rPr>
        <w:tab/>
      </w:r>
      <w:r w:rsidRPr="00834F63">
        <w:rPr>
          <w:sz w:val="20"/>
          <w:szCs w:val="20"/>
        </w:rPr>
        <w:tab/>
      </w:r>
      <w:r w:rsidRPr="00834F63">
        <w:rPr>
          <w:sz w:val="20"/>
          <w:szCs w:val="20"/>
        </w:rPr>
        <w:tab/>
      </w:r>
      <w:r w:rsidRPr="00834F63">
        <w:rPr>
          <w:sz w:val="20"/>
          <w:szCs w:val="20"/>
        </w:rPr>
        <w:tab/>
      </w:r>
      <w:r w:rsidR="00E045B3">
        <w:rPr>
          <w:sz w:val="20"/>
          <w:szCs w:val="20"/>
        </w:rPr>
        <w:tab/>
      </w:r>
      <w:r w:rsidR="0072719F">
        <w:rPr>
          <w:b/>
        </w:rPr>
        <w:t>GEMARK GGA j.d.o.o.</w:t>
      </w:r>
    </w:p>
    <w:p w:rsidR="00834F63" w:rsidRPr="00834F63" w:rsidRDefault="007F4E78" w:rsidP="00834F63">
      <w:pPr>
        <w:spacing w:line="276" w:lineRule="auto"/>
        <w:ind w:left="4248" w:firstLine="708"/>
        <w:rPr>
          <w:i/>
          <w:sz w:val="20"/>
          <w:szCs w:val="20"/>
        </w:rPr>
      </w:pPr>
      <w:r w:rsidRPr="00834F63">
        <w:rPr>
          <w:i/>
          <w:sz w:val="20"/>
          <w:szCs w:val="20"/>
        </w:rPr>
        <w:t xml:space="preserve">Adresa za dostavu pošte: </w:t>
      </w:r>
    </w:p>
    <w:p w:rsidR="00834F63" w:rsidRPr="00361E5E" w:rsidRDefault="0072719F" w:rsidP="00E045B3">
      <w:pPr>
        <w:spacing w:line="276" w:lineRule="auto"/>
        <w:ind w:left="4248" w:firstLine="708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Vladimira Vidrića 8</w:t>
      </w:r>
    </w:p>
    <w:p w:rsidR="000E38D5" w:rsidRPr="00834F63" w:rsidRDefault="00C55CEA" w:rsidP="00E045B3">
      <w:pPr>
        <w:spacing w:line="276" w:lineRule="auto"/>
        <w:ind w:left="4248" w:firstLine="708"/>
        <w:rPr>
          <w:i/>
          <w:sz w:val="20"/>
          <w:szCs w:val="20"/>
        </w:rPr>
      </w:pPr>
      <w:r w:rsidRPr="00361E5E">
        <w:rPr>
          <w:i/>
          <w:sz w:val="22"/>
          <w:szCs w:val="22"/>
        </w:rPr>
        <w:t>10</w:t>
      </w:r>
      <w:r w:rsidR="0072719F">
        <w:rPr>
          <w:i/>
          <w:sz w:val="22"/>
          <w:szCs w:val="22"/>
        </w:rPr>
        <w:t>410 Velika Gorica</w:t>
      </w:r>
    </w:p>
    <w:p w:rsidR="000E38D5" w:rsidRPr="00834F63" w:rsidRDefault="000E38D5" w:rsidP="00340644">
      <w:pPr>
        <w:rPr>
          <w:sz w:val="20"/>
          <w:szCs w:val="20"/>
        </w:rPr>
      </w:pPr>
    </w:p>
    <w:p w:rsidR="00861B2D" w:rsidRPr="00834F63" w:rsidRDefault="00861B2D" w:rsidP="00340644">
      <w:pPr>
        <w:rPr>
          <w:sz w:val="20"/>
          <w:szCs w:val="20"/>
        </w:rPr>
      </w:pPr>
    </w:p>
    <w:p w:rsidR="000E38D5" w:rsidRPr="00834F63" w:rsidRDefault="000E38D5" w:rsidP="00340644">
      <w:pPr>
        <w:rPr>
          <w:sz w:val="20"/>
          <w:szCs w:val="20"/>
        </w:rPr>
      </w:pPr>
    </w:p>
    <w:p w:rsidR="000E38D5" w:rsidRPr="00834F63" w:rsidRDefault="000E38D5" w:rsidP="00340644">
      <w:pPr>
        <w:rPr>
          <w:sz w:val="20"/>
          <w:szCs w:val="20"/>
        </w:rPr>
      </w:pPr>
    </w:p>
    <w:p w:rsidR="00A95EA8" w:rsidRPr="004D243B" w:rsidRDefault="00D83B4A" w:rsidP="0082719C">
      <w:pPr>
        <w:rPr>
          <w:rFonts w:ascii="Calibri" w:hAnsi="Calibri"/>
          <w:b/>
          <w:color w:val="FF0000"/>
          <w:sz w:val="16"/>
          <w:szCs w:val="16"/>
        </w:rPr>
      </w:pPr>
      <w:r w:rsidRPr="004D243B">
        <w:rPr>
          <w:sz w:val="16"/>
          <w:szCs w:val="16"/>
        </w:rPr>
        <w:tab/>
      </w:r>
      <w:r w:rsidRPr="004D243B">
        <w:rPr>
          <w:sz w:val="16"/>
          <w:szCs w:val="16"/>
        </w:rPr>
        <w:tab/>
      </w:r>
      <w:r w:rsidRPr="004D243B">
        <w:rPr>
          <w:sz w:val="16"/>
          <w:szCs w:val="16"/>
        </w:rPr>
        <w:tab/>
      </w:r>
      <w:r w:rsidRPr="004D243B">
        <w:rPr>
          <w:sz w:val="16"/>
          <w:szCs w:val="16"/>
        </w:rPr>
        <w:tab/>
      </w:r>
      <w:r w:rsidRPr="004D243B">
        <w:rPr>
          <w:sz w:val="16"/>
          <w:szCs w:val="16"/>
        </w:rPr>
        <w:tab/>
      </w:r>
      <w:r w:rsidRPr="004D243B">
        <w:rPr>
          <w:sz w:val="16"/>
          <w:szCs w:val="16"/>
        </w:rPr>
        <w:tab/>
      </w:r>
      <w:r w:rsidR="004D243B">
        <w:rPr>
          <w:sz w:val="16"/>
          <w:szCs w:val="16"/>
        </w:rPr>
        <w:tab/>
      </w:r>
      <w:r w:rsidR="00D4353A">
        <w:rPr>
          <w:rFonts w:ascii="Calibri" w:hAnsi="Calibri"/>
          <w:b/>
          <w:color w:val="FF0000"/>
          <w:sz w:val="16"/>
          <w:szCs w:val="16"/>
        </w:rPr>
        <w:t>${NARUCITELJ}</w:t>
      </w:r>
    </w:p>
    <w:p w:rsidR="001F0E5E" w:rsidRDefault="001F0E5E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A95EA8" w:rsidRDefault="00A95EA8" w:rsidP="001F0E5E">
      <w:pPr>
        <w:rPr>
          <w:rFonts w:ascii="Calibri" w:hAnsi="Calibri"/>
          <w:b/>
        </w:rPr>
      </w:pPr>
    </w:p>
    <w:sectPr w:rsidR="00A95EA8" w:rsidSect="001151C1">
      <w:pgSz w:w="12474" w:h="6237" w:orient="landscape" w:code="27"/>
      <w:pgMar w:top="567" w:right="2126" w:bottom="323" w:left="283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/>
  <w:rsids>
    <w:rsidRoot w:val="002602B4"/>
    <w:rsid w:val="00002647"/>
    <w:rsid w:val="00010E0F"/>
    <w:rsid w:val="000206B8"/>
    <w:rsid w:val="000B3E19"/>
    <w:rsid w:val="000E38D5"/>
    <w:rsid w:val="001151C1"/>
    <w:rsid w:val="00115F1F"/>
    <w:rsid w:val="00175098"/>
    <w:rsid w:val="001C480D"/>
    <w:rsid w:val="001F0E5E"/>
    <w:rsid w:val="00204A7F"/>
    <w:rsid w:val="002602B4"/>
    <w:rsid w:val="00285A83"/>
    <w:rsid w:val="002B5A97"/>
    <w:rsid w:val="002C089D"/>
    <w:rsid w:val="002D42A7"/>
    <w:rsid w:val="00315D31"/>
    <w:rsid w:val="00332186"/>
    <w:rsid w:val="00333D9A"/>
    <w:rsid w:val="00337062"/>
    <w:rsid w:val="00340644"/>
    <w:rsid w:val="00361E5E"/>
    <w:rsid w:val="003B5223"/>
    <w:rsid w:val="003C4846"/>
    <w:rsid w:val="003D0069"/>
    <w:rsid w:val="0041450D"/>
    <w:rsid w:val="00432B4C"/>
    <w:rsid w:val="00445134"/>
    <w:rsid w:val="00456267"/>
    <w:rsid w:val="00485087"/>
    <w:rsid w:val="004A0DDB"/>
    <w:rsid w:val="004D243B"/>
    <w:rsid w:val="004E734B"/>
    <w:rsid w:val="00504EED"/>
    <w:rsid w:val="00514390"/>
    <w:rsid w:val="00531E36"/>
    <w:rsid w:val="005F406E"/>
    <w:rsid w:val="0069349C"/>
    <w:rsid w:val="006E20C0"/>
    <w:rsid w:val="006E51E9"/>
    <w:rsid w:val="006F4D1E"/>
    <w:rsid w:val="00701BE0"/>
    <w:rsid w:val="0072719F"/>
    <w:rsid w:val="0075632D"/>
    <w:rsid w:val="00767998"/>
    <w:rsid w:val="007F4E78"/>
    <w:rsid w:val="0082719C"/>
    <w:rsid w:val="008279FE"/>
    <w:rsid w:val="00834F63"/>
    <w:rsid w:val="00856DB7"/>
    <w:rsid w:val="008573FC"/>
    <w:rsid w:val="00861B2D"/>
    <w:rsid w:val="00891B48"/>
    <w:rsid w:val="008B3C21"/>
    <w:rsid w:val="008B565F"/>
    <w:rsid w:val="008E15A1"/>
    <w:rsid w:val="00925AEC"/>
    <w:rsid w:val="009462F5"/>
    <w:rsid w:val="00954DC5"/>
    <w:rsid w:val="009A06A0"/>
    <w:rsid w:val="009B2ECE"/>
    <w:rsid w:val="00A04A79"/>
    <w:rsid w:val="00A3511F"/>
    <w:rsid w:val="00A849B9"/>
    <w:rsid w:val="00A95EA8"/>
    <w:rsid w:val="00B000DD"/>
    <w:rsid w:val="00B17FEF"/>
    <w:rsid w:val="00B9094D"/>
    <w:rsid w:val="00BB0CE7"/>
    <w:rsid w:val="00BB5184"/>
    <w:rsid w:val="00BB5F00"/>
    <w:rsid w:val="00C06794"/>
    <w:rsid w:val="00C17F61"/>
    <w:rsid w:val="00C44D72"/>
    <w:rsid w:val="00C45F2B"/>
    <w:rsid w:val="00C5268A"/>
    <w:rsid w:val="00C55CEA"/>
    <w:rsid w:val="00CB1056"/>
    <w:rsid w:val="00CE41ED"/>
    <w:rsid w:val="00D4353A"/>
    <w:rsid w:val="00D83B4A"/>
    <w:rsid w:val="00E045B3"/>
    <w:rsid w:val="00E21A4B"/>
    <w:rsid w:val="00E77192"/>
    <w:rsid w:val="00EA4A31"/>
    <w:rsid w:val="00EC1824"/>
    <w:rsid w:val="00EC3C15"/>
    <w:rsid w:val="00EF7F69"/>
    <w:rsid w:val="00F26542"/>
    <w:rsid w:val="00FC76EB"/>
    <w:rsid w:val="00FF7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644"/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06B8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06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05_K_a_r_t_e\MOJI_BLOKOVI\Povratn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4C9E3940-1D5B-4AE1-840A-142DF5D04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Povratnica.dotx</Template>
  <TotalTime>20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zoran</dc:creator>
  <cp:lastModifiedBy>Matun</cp:lastModifiedBy>
  <cp:revision>6</cp:revision>
  <cp:lastPrinted>2016-02-26T08:45:00Z</cp:lastPrinted>
  <dcterms:created xsi:type="dcterms:W3CDTF">2018-01-27T19:17:00Z</dcterms:created>
  <dcterms:modified xsi:type="dcterms:W3CDTF">2018-01-27T21:30:00Z</dcterms:modified>
</cp:coreProperties>
</file>